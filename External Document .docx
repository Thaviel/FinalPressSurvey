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A37AA5" w:rsidP="002D626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Kenny &amp; patic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E0300D" w:rsidP="00E030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Final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BB0E1D" w:rsidP="00E0300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66944" behindDoc="0" locked="0" layoutInCell="1" allowOverlap="1" wp14:anchorId="5238D5B5" wp14:editId="696B58CB">
                          <wp:simplePos x="0" y="0"/>
                          <wp:positionH relativeFrom="column">
                            <wp:posOffset>2066925</wp:posOffset>
                          </wp:positionH>
                          <wp:positionV relativeFrom="paragraph">
                            <wp:posOffset>-2462530</wp:posOffset>
                          </wp:positionV>
                          <wp:extent cx="1782445" cy="1751330"/>
                          <wp:effectExtent l="0" t="0" r="27305" b="20320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782445" cy="175133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3E1D56" w:rsidP="003E1D56">
                                      <w:pPr>
                                        <w:jc w:val="center"/>
                                      </w:pPr>
                                    </w:p>
                                    <w:p w:rsidR="003E1D56" w:rsidRPr="003E1D56" w:rsidRDefault="00E0300D" w:rsidP="00C913BA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noProof/>
                                          <w:lang w:val="en-US" w:eastAsia="en-US"/>
                                        </w:rPr>
                                        <w:drawing>
                                          <wp:inline distT="0" distB="0" distL="0" distR="0" wp14:anchorId="01BD0874" wp14:editId="4BFA0542">
                                            <wp:extent cx="1590675" cy="378732"/>
                                            <wp:effectExtent l="0" t="0" r="0" b="2540"/>
                                            <wp:docPr id="2" name="Picture 2" descr="C:\Users\Kenny\AppData\Local\Microsoft\Windows\INetCache\Content.Word\logo.pn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5" descr="C:\Users\Kenny\AppData\Local\Microsoft\Windows\INetCache\Content.Word\logo.pn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590675" cy="37873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238D5B5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62.75pt;margin-top:-193.9pt;width:140.35pt;height:137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">
                          <v:textbo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E0300D" w:rsidP="00C913BA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noProof/>
                                    <w:lang w:val="en-US" w:eastAsia="en-US"/>
                                  </w:rPr>
                                  <w:drawing>
                                    <wp:inline distT="0" distB="0" distL="0" distR="0" wp14:anchorId="01BD0874" wp14:editId="4BFA0542">
                                      <wp:extent cx="1590675" cy="378732"/>
                                      <wp:effectExtent l="0" t="0" r="0" b="2540"/>
                                      <wp:docPr id="2" name="Picture 2" descr="C:\Users\Kenny\AppData\Local\Microsoft\Windows\INetCache\Content.Word\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C:\Users\Kenny\AppData\Local\Microsoft\Windows\INetCache\Content.Word\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90675" cy="37873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56"/>
                      <w:szCs w:val="56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F0524F" w:rsidRPr="00EC75D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Documentation of </w:t>
                    </w:r>
                    <w:r w:rsidR="00E0300D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surveys</w:t>
                    </w:r>
                    <w:r w:rsidR="00F0524F" w:rsidRPr="002F7FFE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 201</w:t>
                    </w:r>
                    <w:r w:rsidR="00E0300D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4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 w:rsidP="00F0524F">
                <w:pPr>
                  <w:pStyle w:val="NoSpacing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 xml:space="preserve">Version </w:t>
                </w:r>
                <w:r w:rsidR="00E0300D">
                  <w:rPr>
                    <w:sz w:val="24"/>
                    <w:szCs w:val="24"/>
                  </w:rPr>
                  <w:t>#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BB0E1D">
                  <w:t xml:space="preserve">Kenny </w:t>
                </w:r>
                <w:r w:rsidR="00E0300D">
                  <w:t xml:space="preserve">&amp; Patrick. </w:t>
                </w:r>
                <w:r w:rsidR="00AE7857">
                  <w:t>design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AB7107" w:rsidP="00E0300D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 xml:space="preserve">Kenny </w:t>
                    </w:r>
                    <w:r w:rsidR="00E0300D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&amp; Patrick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E0300D" w:rsidP="00BB0E1D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April 16 2014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5"/>
        <w:gridCol w:w="4655"/>
      </w:tblGrid>
      <w:tr w:rsidR="00AE7857" w:rsidTr="003B00A5">
        <w:trPr>
          <w:trHeight w:val="800"/>
        </w:trPr>
        <w:tc>
          <w:tcPr>
            <w:tcW w:w="4695" w:type="dxa"/>
          </w:tcPr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4655" w:type="dxa"/>
          </w:tcPr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Page Number</w:t>
            </w:r>
          </w:p>
        </w:tc>
      </w:tr>
      <w:tr w:rsidR="00AE7857" w:rsidTr="003B00A5">
        <w:tc>
          <w:tcPr>
            <w:tcW w:w="4695" w:type="dxa"/>
          </w:tcPr>
          <w:p w:rsidR="0072051E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Version_History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  <w:r w:rsidR="0072051E">
              <w:rPr>
                <w:b/>
                <w:sz w:val="24"/>
                <w:szCs w:val="24"/>
                <w:u w:val="single"/>
              </w:rPr>
              <w:t>Version History</w:t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655" w:type="dxa"/>
          </w:tcPr>
          <w:p w:rsidR="00AE7857" w:rsidRDefault="00AE7857" w:rsidP="00AE7857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  <w:p w:rsidR="00AE7857" w:rsidRPr="00AE7857" w:rsidRDefault="00AE7857" w:rsidP="00AE7857">
            <w:pPr>
              <w:jc w:val="center"/>
              <w:rPr>
                <w:sz w:val="24"/>
                <w:szCs w:val="24"/>
              </w:rPr>
            </w:pPr>
            <w:r w:rsidRPr="00AE7857">
              <w:rPr>
                <w:sz w:val="24"/>
                <w:szCs w:val="24"/>
              </w:rPr>
              <w:t>3</w:t>
            </w:r>
          </w:p>
        </w:tc>
      </w:tr>
      <w:tr w:rsidR="00AE7857" w:rsidTr="003B00A5">
        <w:tc>
          <w:tcPr>
            <w:tcW w:w="4695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I_Game_Overview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  <w:r w:rsidR="00E35F38">
              <w:rPr>
                <w:b/>
                <w:sz w:val="24"/>
                <w:szCs w:val="24"/>
              </w:rPr>
              <w:t xml:space="preserve"> </w:t>
            </w:r>
            <w:r w:rsidR="00E35F38">
              <w:rPr>
                <w:b/>
                <w:sz w:val="24"/>
                <w:szCs w:val="24"/>
              </w:rPr>
              <w:t xml:space="preserve">Detailed </w:t>
            </w:r>
            <w:r w:rsidR="009A7ACE">
              <w:rPr>
                <w:b/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4655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 w:rsidRPr="00AE7857">
              <w:rPr>
                <w:sz w:val="24"/>
                <w:szCs w:val="24"/>
              </w:rPr>
              <w:t>4</w:t>
            </w:r>
          </w:p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  <w:tr w:rsidR="00AE7857" w:rsidTr="003B00A5">
        <w:trPr>
          <w:trHeight w:val="494"/>
        </w:trPr>
        <w:tc>
          <w:tcPr>
            <w:tcW w:w="4695" w:type="dxa"/>
          </w:tcPr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II_Game_Play_Mechanics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9D4D18" w:rsidRPr="009A7ACE" w:rsidRDefault="00F0524F" w:rsidP="009D4D18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  <w:r w:rsidR="009D4D18" w:rsidRPr="009A7AC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D4D18" w:rsidRPr="009A7ACE">
              <w:rPr>
                <w:b/>
                <w:sz w:val="24"/>
                <w:szCs w:val="24"/>
              </w:rPr>
              <w:t>Nav</w:t>
            </w:r>
            <w:proofErr w:type="spellEnd"/>
            <w:r w:rsidR="009D4D18" w:rsidRPr="009A7ACE">
              <w:rPr>
                <w:b/>
                <w:sz w:val="24"/>
                <w:szCs w:val="24"/>
              </w:rPr>
              <w:t xml:space="preserve"> bar</w:t>
            </w:r>
          </w:p>
          <w:p w:rsidR="00AE7857" w:rsidRDefault="00AE7857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655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E7857" w:rsidTr="003B00A5">
        <w:tc>
          <w:tcPr>
            <w:tcW w:w="4695" w:type="dxa"/>
          </w:tcPr>
          <w:p w:rsidR="0072051E" w:rsidRDefault="00F0524F" w:rsidP="009D4D18">
            <w:pPr>
              <w:pStyle w:val="ListParagraph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III_Camera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72051E" w:rsidRDefault="00F0524F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  <w:r w:rsidR="009D4D18">
              <w:rPr>
                <w:b/>
                <w:sz w:val="24"/>
                <w:szCs w:val="24"/>
                <w:u w:val="single"/>
              </w:rPr>
              <w:t>Color</w:t>
            </w:r>
            <w:r>
              <w:rPr>
                <w:b/>
                <w:sz w:val="24"/>
                <w:szCs w:val="24"/>
                <w:u w:val="single"/>
              </w:rPr>
              <w:fldChar w:fldCharType="begin"/>
            </w:r>
            <w:r>
              <w:rPr>
                <w:b/>
                <w:sz w:val="24"/>
                <w:szCs w:val="24"/>
                <w:u w:val="single"/>
              </w:rPr>
              <w:instrText xml:space="preserve"> REF IV_Controls \h </w:instrText>
            </w:r>
            <w:r>
              <w:rPr>
                <w:b/>
                <w:sz w:val="24"/>
                <w:szCs w:val="24"/>
                <w:u w:val="single"/>
              </w:rPr>
            </w:r>
            <w:r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655" w:type="dxa"/>
          </w:tcPr>
          <w:p w:rsidR="00AE7857" w:rsidRPr="00AE7857" w:rsidRDefault="00AE7857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AE7857" w:rsidTr="009A2D78">
        <w:trPr>
          <w:trHeight w:val="629"/>
        </w:trPr>
        <w:tc>
          <w:tcPr>
            <w:tcW w:w="4695" w:type="dxa"/>
          </w:tcPr>
          <w:p w:rsidR="0072051E" w:rsidRDefault="003B00A5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Interface Sketch</w:t>
            </w:r>
            <w:r w:rsidR="00F0524F">
              <w:rPr>
                <w:b/>
                <w:sz w:val="24"/>
                <w:szCs w:val="24"/>
                <w:u w:val="single"/>
              </w:rPr>
              <w:fldChar w:fldCharType="begin"/>
            </w:r>
            <w:r w:rsidR="00F0524F">
              <w:rPr>
                <w:b/>
                <w:sz w:val="24"/>
                <w:szCs w:val="24"/>
                <w:u w:val="single"/>
              </w:rPr>
              <w:instrText xml:space="preserve"> REF IX_Enemies \h </w:instrText>
            </w:r>
            <w:r w:rsidR="00F0524F">
              <w:rPr>
                <w:b/>
                <w:sz w:val="24"/>
                <w:szCs w:val="24"/>
                <w:u w:val="single"/>
              </w:rPr>
            </w:r>
            <w:r w:rsidR="00F0524F">
              <w:rPr>
                <w:b/>
                <w:sz w:val="24"/>
                <w:szCs w:val="24"/>
                <w:u w:val="single"/>
              </w:rPr>
              <w:fldChar w:fldCharType="separate"/>
            </w:r>
          </w:p>
          <w:p w:rsidR="00AE7857" w:rsidRDefault="00F0524F" w:rsidP="009A4D42">
            <w:pPr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fldChar w:fldCharType="end"/>
            </w:r>
          </w:p>
        </w:tc>
        <w:tc>
          <w:tcPr>
            <w:tcW w:w="4655" w:type="dxa"/>
          </w:tcPr>
          <w:p w:rsidR="00AE7857" w:rsidRPr="00AE7857" w:rsidRDefault="003B00A5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A2D78" w:rsidTr="003B00A5">
        <w:tc>
          <w:tcPr>
            <w:tcW w:w="4695" w:type="dxa"/>
          </w:tcPr>
          <w:p w:rsidR="009A2D78" w:rsidRDefault="009A2D78" w:rsidP="00F0524F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Topography section</w:t>
            </w:r>
          </w:p>
        </w:tc>
        <w:tc>
          <w:tcPr>
            <w:tcW w:w="4655" w:type="dxa"/>
          </w:tcPr>
          <w:p w:rsidR="009A2D78" w:rsidRDefault="009A2D78" w:rsidP="009A4D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</w:tbl>
    <w:p w:rsidR="00AE7857" w:rsidRPr="008C6B2D" w:rsidRDefault="00AE7857" w:rsidP="00AE7857">
      <w:pPr>
        <w:pStyle w:val="ListParagraph"/>
        <w:rPr>
          <w:b/>
          <w:sz w:val="24"/>
          <w:szCs w:val="24"/>
        </w:rPr>
      </w:pPr>
    </w:p>
    <w:p w:rsidR="00B4185A" w:rsidRPr="00B4185A" w:rsidRDefault="00B4185A" w:rsidP="00B4185A">
      <w:pPr>
        <w:rPr>
          <w:sz w:val="24"/>
          <w:szCs w:val="24"/>
        </w:rPr>
      </w:pP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bookmarkStart w:id="0" w:name="Version_History"/>
      <w:r>
        <w:rPr>
          <w:b/>
          <w:sz w:val="24"/>
          <w:szCs w:val="24"/>
          <w:u w:val="single"/>
        </w:rPr>
        <w:lastRenderedPageBreak/>
        <w:t>Version History</w:t>
      </w:r>
    </w:p>
    <w:bookmarkEnd w:id="0"/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3B28E7" w:rsidRDefault="003B28E7" w:rsidP="009A4D42">
      <w:pPr>
        <w:jc w:val="right"/>
        <w:rPr>
          <w:sz w:val="24"/>
          <w:szCs w:val="24"/>
        </w:rPr>
      </w:pPr>
    </w:p>
    <w:p w:rsidR="00E7698B" w:rsidRDefault="00E0300D" w:rsidP="00E0300D">
      <w:pPr>
        <w:rPr>
          <w:sz w:val="24"/>
          <w:szCs w:val="24"/>
        </w:rPr>
      </w:pPr>
      <w:r w:rsidRPr="00E0300D">
        <w:rPr>
          <w:sz w:val="24"/>
          <w:szCs w:val="24"/>
        </w:rPr>
        <w:t>https://github.com/Thaviel/FinalPressSurvey/commits/master</w:t>
      </w:r>
    </w:p>
    <w:p w:rsidR="00E7698B" w:rsidRDefault="00E7698B" w:rsidP="00E7698B">
      <w:pPr>
        <w:jc w:val="right"/>
        <w:rPr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Default="009A7ACE" w:rsidP="00E7698B">
      <w:pPr>
        <w:rPr>
          <w:b/>
          <w:sz w:val="24"/>
          <w:szCs w:val="24"/>
        </w:rPr>
      </w:pPr>
    </w:p>
    <w:p w:rsidR="009A7ACE" w:rsidRPr="009A7ACE" w:rsidRDefault="009A7ACE" w:rsidP="009A7ACE">
      <w:pPr>
        <w:rPr>
          <w:b/>
          <w:sz w:val="24"/>
          <w:szCs w:val="24"/>
        </w:rPr>
      </w:pPr>
      <w:bookmarkStart w:id="1" w:name="V_Interface_Sketch"/>
    </w:p>
    <w:p w:rsidR="009A7ACE" w:rsidRDefault="009A7ACE" w:rsidP="009A7ACE">
      <w:pPr>
        <w:pStyle w:val="ListParagraph"/>
        <w:rPr>
          <w:b/>
          <w:sz w:val="24"/>
          <w:szCs w:val="24"/>
        </w:rPr>
      </w:pPr>
    </w:p>
    <w:p w:rsidR="00E35F38" w:rsidRDefault="00E35F38" w:rsidP="009A7ACE">
      <w:pPr>
        <w:pStyle w:val="ListParagraph"/>
        <w:rPr>
          <w:b/>
          <w:sz w:val="24"/>
          <w:szCs w:val="24"/>
        </w:rPr>
      </w:pPr>
    </w:p>
    <w:p w:rsidR="00E35F38" w:rsidRDefault="00E35F38" w:rsidP="009A7ACE">
      <w:pPr>
        <w:pStyle w:val="ListParagraph"/>
        <w:rPr>
          <w:b/>
          <w:sz w:val="24"/>
          <w:szCs w:val="24"/>
        </w:rPr>
      </w:pPr>
    </w:p>
    <w:p w:rsidR="00E35F38" w:rsidRDefault="00E35F38" w:rsidP="009A7ACE">
      <w:pPr>
        <w:pStyle w:val="ListParagraph"/>
        <w:rPr>
          <w:b/>
          <w:sz w:val="24"/>
          <w:szCs w:val="24"/>
        </w:rPr>
      </w:pPr>
    </w:p>
    <w:p w:rsidR="00E35F38" w:rsidRDefault="00E35F38" w:rsidP="009A7ACE">
      <w:pPr>
        <w:pStyle w:val="ListParagraph"/>
        <w:rPr>
          <w:b/>
          <w:sz w:val="24"/>
          <w:szCs w:val="24"/>
        </w:rPr>
      </w:pPr>
    </w:p>
    <w:p w:rsidR="00E35F38" w:rsidRDefault="00E35F38" w:rsidP="009A7ACE">
      <w:pPr>
        <w:pStyle w:val="ListParagraph"/>
        <w:rPr>
          <w:b/>
          <w:sz w:val="24"/>
          <w:szCs w:val="24"/>
        </w:rPr>
      </w:pPr>
    </w:p>
    <w:p w:rsidR="00E35F38" w:rsidRDefault="00E35F38" w:rsidP="009A7ACE">
      <w:pPr>
        <w:pStyle w:val="ListParagraph"/>
        <w:rPr>
          <w:b/>
          <w:sz w:val="24"/>
          <w:szCs w:val="24"/>
        </w:rPr>
      </w:pPr>
    </w:p>
    <w:p w:rsidR="00E35F38" w:rsidRDefault="00E35F38" w:rsidP="009A7ACE">
      <w:pPr>
        <w:pStyle w:val="ListParagraph"/>
        <w:rPr>
          <w:b/>
          <w:sz w:val="24"/>
          <w:szCs w:val="24"/>
        </w:rPr>
      </w:pPr>
    </w:p>
    <w:p w:rsidR="00E35F38" w:rsidRDefault="00E35F38" w:rsidP="009A7ACE">
      <w:pPr>
        <w:pStyle w:val="ListParagraph"/>
        <w:rPr>
          <w:b/>
          <w:sz w:val="24"/>
          <w:szCs w:val="24"/>
        </w:rPr>
      </w:pPr>
    </w:p>
    <w:p w:rsidR="00E35F38" w:rsidRDefault="00E35F38" w:rsidP="009A7ACE">
      <w:pPr>
        <w:pStyle w:val="ListParagraph"/>
        <w:rPr>
          <w:b/>
          <w:sz w:val="24"/>
          <w:szCs w:val="24"/>
        </w:rPr>
      </w:pPr>
    </w:p>
    <w:p w:rsidR="00E35F38" w:rsidRDefault="00E35F38" w:rsidP="009A7ACE">
      <w:pPr>
        <w:pStyle w:val="ListParagraph"/>
        <w:rPr>
          <w:b/>
          <w:sz w:val="24"/>
          <w:szCs w:val="24"/>
        </w:rPr>
      </w:pPr>
    </w:p>
    <w:p w:rsidR="00E35F38" w:rsidRDefault="00E35F38" w:rsidP="009A7ACE">
      <w:pPr>
        <w:pStyle w:val="ListParagraph"/>
        <w:rPr>
          <w:b/>
          <w:sz w:val="24"/>
          <w:szCs w:val="24"/>
        </w:rPr>
      </w:pPr>
    </w:p>
    <w:p w:rsidR="00E35F38" w:rsidRDefault="00E35F38" w:rsidP="009A7ACE">
      <w:pPr>
        <w:pStyle w:val="ListParagraph"/>
        <w:rPr>
          <w:b/>
          <w:sz w:val="24"/>
          <w:szCs w:val="24"/>
        </w:rPr>
      </w:pPr>
    </w:p>
    <w:p w:rsidR="00E35F38" w:rsidRDefault="00E35F38" w:rsidP="009A7ACE">
      <w:pPr>
        <w:pStyle w:val="ListParagraph"/>
        <w:rPr>
          <w:b/>
          <w:sz w:val="24"/>
          <w:szCs w:val="24"/>
        </w:rPr>
      </w:pPr>
    </w:p>
    <w:p w:rsidR="00E35F38" w:rsidRDefault="00E35F38" w:rsidP="009A7ACE">
      <w:pPr>
        <w:pStyle w:val="ListParagraph"/>
        <w:rPr>
          <w:b/>
          <w:sz w:val="24"/>
          <w:szCs w:val="24"/>
        </w:rPr>
      </w:pPr>
    </w:p>
    <w:p w:rsidR="009A7ACE" w:rsidRDefault="00E35F38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Detailed</w:t>
      </w:r>
      <w:r w:rsidR="009A7ACE">
        <w:rPr>
          <w:b/>
          <w:sz w:val="24"/>
          <w:szCs w:val="24"/>
        </w:rPr>
        <w:t xml:space="preserve"> Description</w:t>
      </w:r>
    </w:p>
    <w:p w:rsidR="009A7ACE" w:rsidRPr="009A7ACE" w:rsidRDefault="009A7ACE" w:rsidP="009A7ACE">
      <w:pPr>
        <w:pStyle w:val="ListParagraph"/>
        <w:ind w:left="1440"/>
        <w:rPr>
          <w:sz w:val="24"/>
          <w:szCs w:val="24"/>
        </w:rPr>
      </w:pPr>
      <w:r w:rsidRPr="009A7ACE">
        <w:rPr>
          <w:sz w:val="24"/>
          <w:szCs w:val="24"/>
        </w:rPr>
        <w:t xml:space="preserve">This is a website of </w:t>
      </w:r>
      <w:r w:rsidR="003B28E7">
        <w:rPr>
          <w:sz w:val="24"/>
          <w:szCs w:val="24"/>
        </w:rPr>
        <w:t>3</w:t>
      </w:r>
      <w:r w:rsidRPr="009A7ACE">
        <w:rPr>
          <w:sz w:val="24"/>
          <w:szCs w:val="24"/>
        </w:rPr>
        <w:t xml:space="preserve"> parts</w:t>
      </w:r>
    </w:p>
    <w:p w:rsidR="009A7ACE" w:rsidRPr="009A7ACE" w:rsidRDefault="009A7ACE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A7ACE">
        <w:rPr>
          <w:sz w:val="24"/>
          <w:szCs w:val="24"/>
        </w:rPr>
        <w:t xml:space="preserve">Part </w:t>
      </w:r>
      <w:proofErr w:type="gramStart"/>
      <w:r w:rsidRPr="009A7ACE">
        <w:rPr>
          <w:sz w:val="24"/>
          <w:szCs w:val="24"/>
        </w:rPr>
        <w:t>a is</w:t>
      </w:r>
      <w:proofErr w:type="gramEnd"/>
      <w:r w:rsidRPr="009A7ACE">
        <w:rPr>
          <w:sz w:val="24"/>
          <w:szCs w:val="24"/>
        </w:rPr>
        <w:t xml:space="preserve"> the initial page where you can see a slider and an introduction</w:t>
      </w:r>
      <w:r>
        <w:rPr>
          <w:sz w:val="24"/>
          <w:szCs w:val="24"/>
        </w:rPr>
        <w:t>.</w:t>
      </w:r>
    </w:p>
    <w:p w:rsidR="009A7ACE" w:rsidRDefault="003B28E7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Then there is a section of content in html and plugins</w:t>
      </w:r>
      <w:r w:rsidR="009A7ACE">
        <w:rPr>
          <w:sz w:val="24"/>
          <w:szCs w:val="24"/>
        </w:rPr>
        <w:t>.</w:t>
      </w:r>
    </w:p>
    <w:p w:rsidR="003B28E7" w:rsidRDefault="003B28E7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And finally a copyright footer.</w:t>
      </w:r>
    </w:p>
    <w:p w:rsidR="009A7ACE" w:rsidRPr="009A7ACE" w:rsidRDefault="009A7ACE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9A7ACE">
        <w:rPr>
          <w:b/>
          <w:sz w:val="24"/>
          <w:szCs w:val="24"/>
        </w:rPr>
        <w:t>Nav</w:t>
      </w:r>
      <w:proofErr w:type="spellEnd"/>
      <w:r w:rsidRPr="009A7ACE">
        <w:rPr>
          <w:b/>
          <w:sz w:val="24"/>
          <w:szCs w:val="24"/>
        </w:rPr>
        <w:t xml:space="preserve"> bar</w:t>
      </w:r>
    </w:p>
    <w:p w:rsidR="009A10E4" w:rsidRPr="009A10E4" w:rsidRDefault="009A7ACE" w:rsidP="009D4D1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52273BA7" wp14:editId="46284CBC">
            <wp:extent cx="2336165" cy="2489835"/>
            <wp:effectExtent l="0" t="0" r="6985" b="5715"/>
            <wp:docPr id="9" name="Picture 9" descr="C:\Users\Kenny\Google Drive\Workspace\advanced web\advancedWebProgramming2013\EXTERNAL DOCUMENTATION\n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enny\Google Drive\Workspace\advanced web\advancedWebProgramming2013\EXTERNAL DOCUMENTATION\nav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0E4" w:rsidRDefault="009A10E4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Color</w:t>
      </w:r>
    </w:p>
    <w:p w:rsidR="009A10E4" w:rsidRPr="009A10E4" w:rsidRDefault="009A10E4" w:rsidP="009A10E4">
      <w:pPr>
        <w:pStyle w:val="HTMLPreformatted"/>
      </w:pPr>
      <w:r>
        <w:tab/>
      </w:r>
      <w:r>
        <w:tab/>
      </w:r>
      <w:r>
        <w:tab/>
      </w:r>
    </w:p>
    <w:tbl>
      <w:tblPr>
        <w:tblStyle w:val="TableGrid"/>
        <w:tblW w:w="7915" w:type="dxa"/>
        <w:tblInd w:w="1435" w:type="dxa"/>
        <w:tblLook w:val="04A0" w:firstRow="1" w:lastRow="0" w:firstColumn="1" w:lastColumn="0" w:noHBand="0" w:noVBand="1"/>
      </w:tblPr>
      <w:tblGrid>
        <w:gridCol w:w="1566"/>
        <w:gridCol w:w="1417"/>
        <w:gridCol w:w="1567"/>
        <w:gridCol w:w="1703"/>
        <w:gridCol w:w="1662"/>
      </w:tblGrid>
      <w:tr w:rsidR="009A10E4" w:rsidTr="009A10E4">
        <w:trPr>
          <w:trHeight w:val="494"/>
        </w:trPr>
        <w:tc>
          <w:tcPr>
            <w:tcW w:w="1629" w:type="dxa"/>
          </w:tcPr>
          <w:p w:rsidR="009A10E4" w:rsidRDefault="009A10E4" w:rsidP="009A10E4">
            <w:pPr>
              <w:pStyle w:val="HTMLPreformatted"/>
            </w:pPr>
            <w:r>
              <w:t>f16529</w:t>
            </w:r>
          </w:p>
          <w:p w:rsidR="009A10E4" w:rsidRPr="009A10E4" w:rsidRDefault="009A10E4" w:rsidP="009A10E4">
            <w:pPr>
              <w:pStyle w:val="HTMLPreformatted"/>
            </w:pPr>
          </w:p>
        </w:tc>
        <w:tc>
          <w:tcPr>
            <w:tcW w:w="1065" w:type="dxa"/>
          </w:tcPr>
          <w:p w:rsidR="009A10E4" w:rsidRDefault="009A10E4" w:rsidP="009A10E4">
            <w:pPr>
              <w:pStyle w:val="HTMLPreformatted"/>
            </w:pPr>
            <w:r>
              <w:t>#e44d26</w:t>
            </w:r>
          </w:p>
          <w:p w:rsidR="009A10E4" w:rsidRPr="009A10E4" w:rsidRDefault="009A10E4" w:rsidP="009A10E4">
            <w:pPr>
              <w:pStyle w:val="HTMLPreformatted"/>
            </w:pPr>
          </w:p>
        </w:tc>
        <w:tc>
          <w:tcPr>
            <w:tcW w:w="1631" w:type="dxa"/>
          </w:tcPr>
          <w:p w:rsidR="009A10E4" w:rsidRPr="009A10E4" w:rsidRDefault="009A10E4" w:rsidP="009A10E4">
            <w:pPr>
              <w:pStyle w:val="HTMLPreformatted"/>
            </w:pPr>
            <w:r>
              <w:t>#ccc</w:t>
            </w:r>
          </w:p>
        </w:tc>
        <w:tc>
          <w:tcPr>
            <w:tcW w:w="1824" w:type="dxa"/>
          </w:tcPr>
          <w:p w:rsidR="009A10E4" w:rsidRDefault="009A10E4" w:rsidP="009A10E4">
            <w:pPr>
              <w:pStyle w:val="HTMLPreformatted"/>
            </w:pPr>
            <w:r w:rsidRPr="009A10E4">
              <w:t>#222</w:t>
            </w:r>
          </w:p>
        </w:tc>
        <w:tc>
          <w:tcPr>
            <w:tcW w:w="1766" w:type="dxa"/>
          </w:tcPr>
          <w:p w:rsidR="009A10E4" w:rsidRDefault="009A10E4" w:rsidP="009A10E4">
            <w:pPr>
              <w:pStyle w:val="HTMLPreformatted"/>
            </w:pPr>
            <w:r>
              <w:t>#b3d4fc</w:t>
            </w:r>
          </w:p>
        </w:tc>
      </w:tr>
      <w:tr w:rsidR="009A10E4" w:rsidTr="009A10E4">
        <w:trPr>
          <w:trHeight w:val="468"/>
        </w:trPr>
        <w:tc>
          <w:tcPr>
            <w:tcW w:w="1629" w:type="dxa"/>
          </w:tcPr>
          <w:p w:rsidR="009A10E4" w:rsidRPr="009A10E4" w:rsidRDefault="009A10E4" w:rsidP="009A10E4">
            <w:pPr>
              <w:pStyle w:val="HTMLPreformatted"/>
              <w:rPr>
                <w:color w:val="F16529"/>
              </w:rPr>
            </w:pPr>
            <w:r w:rsidRPr="009A10E4">
              <w:rPr>
                <w:color w:val="F16529"/>
              </w:rPr>
              <w:t>██████████</w:t>
            </w:r>
          </w:p>
        </w:tc>
        <w:tc>
          <w:tcPr>
            <w:tcW w:w="1065" w:type="dxa"/>
          </w:tcPr>
          <w:p w:rsidR="009A10E4" w:rsidRPr="009A10E4" w:rsidRDefault="009A10E4" w:rsidP="009A10E4">
            <w:pPr>
              <w:pStyle w:val="HTMLPreformatted"/>
              <w:rPr>
                <w:color w:val="E44D26"/>
              </w:rPr>
            </w:pPr>
            <w:r w:rsidRPr="009A10E4">
              <w:rPr>
                <w:color w:val="E44D26"/>
              </w:rPr>
              <w:t>██████████</w:t>
            </w:r>
          </w:p>
        </w:tc>
        <w:tc>
          <w:tcPr>
            <w:tcW w:w="1631" w:type="dxa"/>
          </w:tcPr>
          <w:p w:rsidR="009A10E4" w:rsidRPr="009A10E4" w:rsidRDefault="009A10E4" w:rsidP="009A10E4">
            <w:pPr>
              <w:pStyle w:val="HTMLPreformatted"/>
              <w:rPr>
                <w:color w:val="CCCCCC"/>
              </w:rPr>
            </w:pPr>
            <w:r w:rsidRPr="009A10E4">
              <w:rPr>
                <w:color w:val="CCCCCC"/>
              </w:rPr>
              <w:t>██████████</w:t>
            </w:r>
          </w:p>
        </w:tc>
        <w:tc>
          <w:tcPr>
            <w:tcW w:w="1824" w:type="dxa"/>
          </w:tcPr>
          <w:p w:rsidR="009A10E4" w:rsidRPr="009A10E4" w:rsidRDefault="009A10E4" w:rsidP="009A10E4">
            <w:pPr>
              <w:pStyle w:val="HTMLPreformatted"/>
              <w:rPr>
                <w:color w:val="222222"/>
              </w:rPr>
            </w:pPr>
            <w:r w:rsidRPr="009A10E4">
              <w:rPr>
                <w:color w:val="222222"/>
              </w:rPr>
              <w:t>██████████</w:t>
            </w:r>
          </w:p>
        </w:tc>
        <w:tc>
          <w:tcPr>
            <w:tcW w:w="1766" w:type="dxa"/>
          </w:tcPr>
          <w:p w:rsidR="009A10E4" w:rsidRPr="009A10E4" w:rsidRDefault="009A10E4" w:rsidP="009A10E4">
            <w:pPr>
              <w:pStyle w:val="HTMLPreformatted"/>
              <w:rPr>
                <w:color w:val="B3D4FC"/>
              </w:rPr>
            </w:pPr>
            <w:r w:rsidRPr="009A10E4">
              <w:rPr>
                <w:color w:val="B3D4FC"/>
              </w:rPr>
              <w:t>██████████</w:t>
            </w:r>
          </w:p>
        </w:tc>
      </w:tr>
    </w:tbl>
    <w:p w:rsidR="009A10E4" w:rsidRPr="009A10E4" w:rsidRDefault="009A10E4" w:rsidP="009A10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</w:p>
    <w:p w:rsidR="009A10E4" w:rsidRDefault="009A10E4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9D4D18" w:rsidRDefault="009D4D18" w:rsidP="009D4D18">
      <w:pPr>
        <w:pStyle w:val="ListParagraph"/>
        <w:ind w:left="1440"/>
        <w:rPr>
          <w:b/>
          <w:sz w:val="24"/>
          <w:szCs w:val="24"/>
        </w:rPr>
      </w:pPr>
    </w:p>
    <w:p w:rsidR="00E7698B" w:rsidRDefault="00E7698B" w:rsidP="009D4D1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Interface Sketch</w:t>
      </w:r>
    </w:p>
    <w:bookmarkEnd w:id="1"/>
    <w:p w:rsidR="00F0524F" w:rsidRDefault="00FA4C44" w:rsidP="00E7698B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lastRenderedPageBreak/>
        <w:t>External wireframes in design assets.docx</w:t>
      </w:r>
      <w:bookmarkStart w:id="2" w:name="_GoBack"/>
      <w:bookmarkEnd w:id="2"/>
    </w:p>
    <w:p w:rsidR="00597ED4" w:rsidRDefault="00597ED4" w:rsidP="00E7698B">
      <w:pPr>
        <w:pStyle w:val="ListParagraph"/>
        <w:rPr>
          <w:i/>
          <w:sz w:val="24"/>
          <w:szCs w:val="24"/>
        </w:rPr>
      </w:pPr>
    </w:p>
    <w:p w:rsidR="0072051E" w:rsidRDefault="0072051E" w:rsidP="00E7698B">
      <w:pPr>
        <w:pStyle w:val="ListParagraph"/>
        <w:rPr>
          <w:i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90547E" w:rsidRDefault="0090547E">
      <w:pPr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br w:type="page"/>
      </w:r>
    </w:p>
    <w:p w:rsidR="00597ED4" w:rsidRPr="0090547E" w:rsidRDefault="00597ED4" w:rsidP="00E7698B">
      <w:pPr>
        <w:rPr>
          <w:b/>
          <w:caps/>
          <w:sz w:val="24"/>
          <w:szCs w:val="24"/>
        </w:rPr>
      </w:pPr>
    </w:p>
    <w:p w:rsidR="00F0524F" w:rsidRDefault="00F0524F" w:rsidP="00E7698B">
      <w:pPr>
        <w:rPr>
          <w:b/>
          <w:sz w:val="24"/>
          <w:szCs w:val="24"/>
        </w:rPr>
      </w:pPr>
    </w:p>
    <w:p w:rsidR="0090547E" w:rsidRDefault="0090547E" w:rsidP="003B28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A2D78">
        <w:rPr>
          <w:b/>
          <w:sz w:val="24"/>
          <w:szCs w:val="24"/>
        </w:rPr>
        <w:t xml:space="preserve">V: </w:t>
      </w:r>
      <w:r w:rsidR="003B28E7" w:rsidRPr="003B28E7">
        <w:rPr>
          <w:b/>
          <w:sz w:val="24"/>
          <w:szCs w:val="24"/>
        </w:rPr>
        <w:t>Typography</w:t>
      </w:r>
      <w:r>
        <w:rPr>
          <w:b/>
          <w:sz w:val="24"/>
          <w:szCs w:val="24"/>
        </w:rPr>
        <w:t xml:space="preserve"> </w:t>
      </w:r>
      <w:r w:rsidR="003B28E7" w:rsidRPr="003B28E7">
        <w:rPr>
          <w:b/>
          <w:sz w:val="24"/>
          <w:szCs w:val="24"/>
        </w:rPr>
        <w:t>section</w:t>
      </w:r>
      <w:r>
        <w:rPr>
          <w:b/>
          <w:sz w:val="24"/>
          <w:szCs w:val="24"/>
        </w:rPr>
        <w:t>:</w:t>
      </w:r>
    </w:p>
    <w:p w:rsidR="0090547E" w:rsidRDefault="0090547E" w:rsidP="003B28E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855335" cy="235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3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47E" w:rsidRDefault="0090547E" w:rsidP="003B28E7">
      <w:pPr>
        <w:rPr>
          <w:b/>
          <w:sz w:val="24"/>
          <w:szCs w:val="24"/>
        </w:rPr>
      </w:pPr>
    </w:p>
    <w:p w:rsidR="0090547E" w:rsidRPr="0090547E" w:rsidRDefault="0090547E" w:rsidP="003B28E7">
      <w:pPr>
        <w:rPr>
          <w:rFonts w:ascii="Arial" w:hAnsi="Arial" w:cs="Arial"/>
          <w:b/>
          <w:sz w:val="32"/>
          <w:szCs w:val="32"/>
        </w:rPr>
      </w:pPr>
      <w:r w:rsidRPr="0090547E">
        <w:rPr>
          <w:rFonts w:ascii="Arial" w:hAnsi="Arial" w:cs="Arial"/>
          <w:b/>
          <w:sz w:val="32"/>
          <w:szCs w:val="32"/>
        </w:rPr>
        <w:t>16</w:t>
      </w:r>
    </w:p>
    <w:p w:rsidR="0090547E" w:rsidRPr="0090547E" w:rsidRDefault="0090547E" w:rsidP="003B28E7">
      <w:pPr>
        <w:rPr>
          <w:rFonts w:ascii="Arial" w:hAnsi="Arial" w:cs="Arial"/>
          <w:b/>
          <w:sz w:val="52"/>
          <w:szCs w:val="52"/>
        </w:rPr>
      </w:pPr>
      <w:r w:rsidRPr="0090547E">
        <w:rPr>
          <w:rFonts w:ascii="Arial" w:hAnsi="Arial" w:cs="Arial"/>
          <w:b/>
          <w:sz w:val="52"/>
          <w:szCs w:val="52"/>
        </w:rPr>
        <w:t>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SECTION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FONT SIZE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COLOR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90547E" w:rsidRPr="009A2D78" w:rsidRDefault="009A2D78" w:rsidP="0090547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 xml:space="preserve">1em </w:t>
            </w:r>
            <w:r w:rsidR="0090547E" w:rsidRPr="009A2D78"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 xml:space="preserve">Helvetica, Helvetica </w:t>
            </w:r>
            <w:proofErr w:type="spellStart"/>
            <w:r w:rsidR="0090547E" w:rsidRPr="009A2D78"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>Neue</w:t>
            </w:r>
            <w:proofErr w:type="spellEnd"/>
            <w:r w:rsidR="0090547E" w:rsidRPr="009A2D78"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>, Arial</w:t>
            </w:r>
            <w:r w:rsidR="0090547E" w:rsidRPr="009A2D78">
              <w:rPr>
                <w:rFonts w:ascii="Arial" w:hAnsi="Arial" w:cs="Arial"/>
                <w:color w:val="222222"/>
                <w:sz w:val="24"/>
                <w:szCs w:val="24"/>
              </w:rPr>
              <w:t>;</w:t>
            </w:r>
            <w:r>
              <w:rPr>
                <w:rFonts w:ascii="Arial" w:hAnsi="Arial" w:cs="Arial"/>
                <w:color w:val="222222"/>
                <w:sz w:val="24"/>
                <w:szCs w:val="24"/>
              </w:rPr>
              <w:t xml:space="preserve"> bold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white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Style w:val="value"/>
                <w:rFonts w:ascii="Arial" w:hAnsi="Arial" w:cs="Arial"/>
                <w:color w:val="222222"/>
                <w:sz w:val="24"/>
                <w:szCs w:val="24"/>
              </w:rPr>
              <w:t>2em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black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1em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black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90547E" w:rsidRPr="009A2D78" w:rsidRDefault="0090547E" w:rsidP="003B28E7">
            <w:pPr>
              <w:rPr>
                <w:rFonts w:ascii="Arial" w:hAnsi="Arial" w:cs="Arial"/>
                <w:sz w:val="24"/>
                <w:szCs w:val="24"/>
              </w:rPr>
            </w:pPr>
            <w:r w:rsidRPr="009A2D78">
              <w:rPr>
                <w:rFonts w:ascii="Arial" w:hAnsi="Arial" w:cs="Arial"/>
                <w:sz w:val="24"/>
                <w:szCs w:val="24"/>
              </w:rPr>
              <w:t>1em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black</w:t>
            </w:r>
          </w:p>
        </w:tc>
      </w:tr>
      <w:tr w:rsidR="0090547E" w:rsidTr="0090547E">
        <w:tc>
          <w:tcPr>
            <w:tcW w:w="3116" w:type="dxa"/>
          </w:tcPr>
          <w:p w:rsidR="0090547E" w:rsidRPr="009A2D78" w:rsidRDefault="0090547E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A2D78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2em bold</w:t>
            </w:r>
          </w:p>
        </w:tc>
        <w:tc>
          <w:tcPr>
            <w:tcW w:w="3117" w:type="dxa"/>
          </w:tcPr>
          <w:p w:rsidR="0090547E" w:rsidRPr="009A2D78" w:rsidRDefault="009A2D78" w:rsidP="003B28E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white</w:t>
            </w:r>
          </w:p>
        </w:tc>
      </w:tr>
    </w:tbl>
    <w:p w:rsidR="00E7698B" w:rsidRDefault="00E7698B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72051E" w:rsidRDefault="0072051E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p w:rsidR="00E7698B" w:rsidRDefault="00E7698B" w:rsidP="00E7698B">
      <w:pPr>
        <w:rPr>
          <w:b/>
          <w:sz w:val="24"/>
          <w:szCs w:val="24"/>
        </w:rPr>
      </w:pPr>
    </w:p>
    <w:sectPr w:rsidR="00E7698B" w:rsidSect="008E601F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20C" w:rsidRDefault="0084120C" w:rsidP="00C152DC">
      <w:pPr>
        <w:spacing w:after="0" w:line="240" w:lineRule="auto"/>
      </w:pPr>
      <w:r>
        <w:separator/>
      </w:r>
    </w:p>
  </w:endnote>
  <w:endnote w:type="continuationSeparator" w:id="0">
    <w:p w:rsidR="0084120C" w:rsidRDefault="0084120C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E785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1.5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E6109" w:rsidRPr="00EE6109">
      <w:rPr>
        <w:rFonts w:asciiTheme="majorHAnsi" w:hAnsiTheme="majorHAnsi"/>
        <w:noProof/>
      </w:rPr>
      <w:t>6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E6109" w:rsidRPr="00EE6109">
      <w:rPr>
        <w:rFonts w:asciiTheme="majorHAnsi" w:hAnsiTheme="majorHAnsi"/>
        <w:noProof/>
      </w:rPr>
      <w:t>7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20C" w:rsidRDefault="0084120C" w:rsidP="00C152DC">
      <w:pPr>
        <w:spacing w:after="0" w:line="240" w:lineRule="auto"/>
      </w:pPr>
      <w:r>
        <w:separator/>
      </w:r>
    </w:p>
  </w:footnote>
  <w:footnote w:type="continuationSeparator" w:id="0">
    <w:p w:rsidR="0084120C" w:rsidRDefault="0084120C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300D">
                <w:rPr>
                  <w:b/>
                  <w:bCs/>
                  <w:caps/>
                  <w:sz w:val="24"/>
                  <w:szCs w:val="24"/>
                  <w:lang w:val="en-US"/>
                </w:rPr>
                <w:t>Final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AE7857" w:rsidP="00AE7857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24,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24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AE7857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24,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0300D">
                <w:rPr>
                  <w:b/>
                  <w:bCs/>
                  <w:caps/>
                  <w:sz w:val="24"/>
                  <w:szCs w:val="24"/>
                  <w:lang w:val="en-US"/>
                </w:rPr>
                <w:t>Final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B58A2"/>
    <w:multiLevelType w:val="hybridMultilevel"/>
    <w:tmpl w:val="2AD6A512"/>
    <w:lvl w:ilvl="0" w:tplc="B142C258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A5F6B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410A5"/>
    <w:multiLevelType w:val="hybridMultilevel"/>
    <w:tmpl w:val="0C4648A8"/>
    <w:lvl w:ilvl="0" w:tplc="A474879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244CB"/>
    <w:rsid w:val="00041C8A"/>
    <w:rsid w:val="00080D8D"/>
    <w:rsid w:val="000854A1"/>
    <w:rsid w:val="000971C9"/>
    <w:rsid w:val="002D626A"/>
    <w:rsid w:val="00306B01"/>
    <w:rsid w:val="0034636D"/>
    <w:rsid w:val="00386739"/>
    <w:rsid w:val="003B00A5"/>
    <w:rsid w:val="003B28E7"/>
    <w:rsid w:val="003C0181"/>
    <w:rsid w:val="003E1D34"/>
    <w:rsid w:val="003E1D56"/>
    <w:rsid w:val="004169D2"/>
    <w:rsid w:val="00420F46"/>
    <w:rsid w:val="0048335C"/>
    <w:rsid w:val="0052734F"/>
    <w:rsid w:val="00597ED4"/>
    <w:rsid w:val="005C2F0F"/>
    <w:rsid w:val="006514ED"/>
    <w:rsid w:val="00686D09"/>
    <w:rsid w:val="00691022"/>
    <w:rsid w:val="006C3FDD"/>
    <w:rsid w:val="007048C7"/>
    <w:rsid w:val="0072051E"/>
    <w:rsid w:val="00734E59"/>
    <w:rsid w:val="00744BAC"/>
    <w:rsid w:val="0077499A"/>
    <w:rsid w:val="00783B69"/>
    <w:rsid w:val="007A153C"/>
    <w:rsid w:val="007A1D0F"/>
    <w:rsid w:val="007A5E96"/>
    <w:rsid w:val="007B064D"/>
    <w:rsid w:val="007D2A8E"/>
    <w:rsid w:val="0081102D"/>
    <w:rsid w:val="0084120C"/>
    <w:rsid w:val="00881E03"/>
    <w:rsid w:val="008C6B2D"/>
    <w:rsid w:val="008E601F"/>
    <w:rsid w:val="008F3C94"/>
    <w:rsid w:val="0090547E"/>
    <w:rsid w:val="00953C99"/>
    <w:rsid w:val="00996533"/>
    <w:rsid w:val="009A10E4"/>
    <w:rsid w:val="009A2D78"/>
    <w:rsid w:val="009A4D42"/>
    <w:rsid w:val="009A7ACE"/>
    <w:rsid w:val="009B279A"/>
    <w:rsid w:val="009D4D18"/>
    <w:rsid w:val="009F6693"/>
    <w:rsid w:val="00A37AA5"/>
    <w:rsid w:val="00AA765B"/>
    <w:rsid w:val="00AB7107"/>
    <w:rsid w:val="00AD223E"/>
    <w:rsid w:val="00AE7857"/>
    <w:rsid w:val="00B4185A"/>
    <w:rsid w:val="00BB0E1D"/>
    <w:rsid w:val="00BF4089"/>
    <w:rsid w:val="00C152DC"/>
    <w:rsid w:val="00C913BA"/>
    <w:rsid w:val="00D668E0"/>
    <w:rsid w:val="00D82416"/>
    <w:rsid w:val="00D93DDC"/>
    <w:rsid w:val="00E0300D"/>
    <w:rsid w:val="00E35F38"/>
    <w:rsid w:val="00E45C24"/>
    <w:rsid w:val="00E6374C"/>
    <w:rsid w:val="00E7698B"/>
    <w:rsid w:val="00E933C2"/>
    <w:rsid w:val="00EB6F93"/>
    <w:rsid w:val="00EC75DE"/>
    <w:rsid w:val="00EE6109"/>
    <w:rsid w:val="00F0524F"/>
    <w:rsid w:val="00F337A5"/>
    <w:rsid w:val="00F35C9E"/>
    <w:rsid w:val="00F362D0"/>
    <w:rsid w:val="00F84076"/>
    <w:rsid w:val="00FA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4C1CC2-A690-4A23-B056-0EE56D22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AE78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78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E7857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0E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value">
    <w:name w:val="value"/>
    <w:basedOn w:val="DefaultParagraphFont"/>
    <w:rsid w:val="0090547E"/>
  </w:style>
  <w:style w:type="character" w:customStyle="1" w:styleId="webkit-css-property">
    <w:name w:val="webkit-css-property"/>
    <w:basedOn w:val="DefaultParagraphFont"/>
    <w:rsid w:val="0090547E"/>
  </w:style>
  <w:style w:type="character" w:customStyle="1" w:styleId="apple-converted-space">
    <w:name w:val="apple-converted-space"/>
    <w:basedOn w:val="DefaultParagraphFont"/>
    <w:rsid w:val="0090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707B074B-C69C-4C7D-9874-049DEE3A5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239</TotalTime>
  <Pages>7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</vt:lpstr>
    </vt:vector>
  </TitlesOfParts>
  <Company>Kenny &amp; patic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</dc:title>
  <dc:subject>Documentation of surveys 2014</dc:subject>
  <dc:creator>Kenny &amp; Patrick</dc:creator>
  <cp:lastModifiedBy>deathmas@gmail.com</cp:lastModifiedBy>
  <cp:revision>3</cp:revision>
  <dcterms:created xsi:type="dcterms:W3CDTF">2014-04-16T22:25:00Z</dcterms:created>
  <dcterms:modified xsi:type="dcterms:W3CDTF">2014-04-17T09:19:00Z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